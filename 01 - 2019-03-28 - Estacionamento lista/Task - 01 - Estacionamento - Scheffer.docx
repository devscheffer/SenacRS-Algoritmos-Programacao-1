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EE1B" w14:textId="77777777" w:rsidR="00B52172" w:rsidRPr="009F5E51" w:rsidRDefault="00B52172" w:rsidP="00B52172">
      <w:pPr>
        <w:pStyle w:val="Title"/>
        <w:jc w:val="center"/>
        <w:rPr>
          <w:highlight w:val="yellow"/>
        </w:rPr>
      </w:pPr>
      <w:proofErr w:type="spellStart"/>
      <w:r w:rsidRPr="009F5E51">
        <w:rPr>
          <w:highlight w:val="yellow"/>
        </w:rPr>
        <w:t>Task</w:t>
      </w:r>
      <w:proofErr w:type="spellEnd"/>
      <w:r w:rsidRPr="009F5E51">
        <w:rPr>
          <w:highlight w:val="yellow"/>
        </w:rPr>
        <w:t xml:space="preserve"> 1</w:t>
      </w:r>
    </w:p>
    <w:p w14:paraId="60FF7E1D" w14:textId="77777777" w:rsidR="00B52172" w:rsidRPr="009F5E51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Faça um algoritmo para controlar a entrada e saída de um estacionamento.</w:t>
      </w:r>
    </w:p>
    <w:p w14:paraId="44960590" w14:textId="77777777" w:rsidR="00B52172" w:rsidRPr="009F5E51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O estacionamento possui 20 vagas e o valor de saída é fixo em R$ 15,00.</w:t>
      </w:r>
    </w:p>
    <w:p w14:paraId="4A6035C9" w14:textId="77777777" w:rsidR="00B52172" w:rsidRPr="009F5E51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9F5E51">
        <w:rPr>
          <w:highlight w:val="yellow"/>
          <w:lang w:val="pt-BR"/>
        </w:rPr>
        <w:t>Para ajudar, você poderá seguir o seguinte menu:</w:t>
      </w:r>
    </w:p>
    <w:p w14:paraId="67FC3D01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Menu</w:t>
      </w:r>
    </w:p>
    <w:p w14:paraId="52BD3929" w14:textId="77777777" w:rsidR="00B52172" w:rsidRPr="007F2DC2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1- Registrar Entrada de Veículos</w:t>
      </w:r>
    </w:p>
    <w:p w14:paraId="4046C604" w14:textId="77777777" w:rsidR="00B52172" w:rsidRPr="007F2DC2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2- Registrar Saída de Veículos</w:t>
      </w:r>
    </w:p>
    <w:p w14:paraId="76276569" w14:textId="77777777" w:rsidR="00B52172" w:rsidRPr="007F2DC2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7F2DC2">
        <w:rPr>
          <w:highlight w:val="yellow"/>
          <w:lang w:val="pt-BR"/>
        </w:rPr>
        <w:t>3- Relatório</w:t>
      </w:r>
    </w:p>
    <w:p w14:paraId="606A64CE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0- Fim</w:t>
      </w:r>
    </w:p>
    <w:p w14:paraId="6CAA0FD2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Escolha:</w:t>
      </w:r>
      <w:r w:rsidRPr="00624D63">
        <w:rPr>
          <w:lang w:val="pt-BR"/>
        </w:rPr>
        <w:t> </w:t>
      </w:r>
    </w:p>
    <w:p w14:paraId="532DD516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7F2DC2">
        <w:rPr>
          <w:highlight w:val="yellow"/>
          <w:lang w:val="pt-BR"/>
        </w:rPr>
        <w:t>Na opção 1 - registre o horário de entrada e a placa.</w:t>
      </w:r>
      <w:r w:rsidRPr="00624D63">
        <w:rPr>
          <w:lang w:val="pt-BR"/>
        </w:rPr>
        <w:t> </w:t>
      </w:r>
    </w:p>
    <w:p w14:paraId="2054991E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624D63">
        <w:rPr>
          <w:lang w:val="pt-BR"/>
        </w:rPr>
        <w:t>     </w:t>
      </w:r>
      <w:r w:rsidRPr="00592442">
        <w:rPr>
          <w:highlight w:val="yellow"/>
          <w:lang w:val="pt-BR"/>
        </w:rPr>
        <w:t>Cuide para não aceitar 2 carros na mesma vaga ao mesmo tempo.</w:t>
      </w:r>
    </w:p>
    <w:p w14:paraId="6882CB7E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592442">
        <w:rPr>
          <w:highlight w:val="yellow"/>
          <w:lang w:val="pt-BR"/>
        </w:rPr>
        <w:t>Na opção 2- leia a placa ou o box e confirme o pagamento, e libere a vaga para o próximo.</w:t>
      </w:r>
    </w:p>
    <w:p w14:paraId="7CC5986E" w14:textId="77777777" w:rsidR="00B52172" w:rsidRPr="004E7DD6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Na opção 3- Gere um relatório que mostre o resumo do dia.</w:t>
      </w:r>
    </w:p>
    <w:p w14:paraId="4375B73C" w14:textId="77777777" w:rsidR="00B52172" w:rsidRPr="004E7DD6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Veículo     </w:t>
      </w:r>
      <w:proofErr w:type="spellStart"/>
      <w:proofErr w:type="gramStart"/>
      <w:r w:rsidRPr="004E7DD6">
        <w:rPr>
          <w:highlight w:val="yellow"/>
          <w:lang w:val="pt-BR"/>
        </w:rPr>
        <w:t>H.Entrada</w:t>
      </w:r>
      <w:proofErr w:type="spellEnd"/>
      <w:proofErr w:type="gramEnd"/>
      <w:r w:rsidRPr="004E7DD6">
        <w:rPr>
          <w:highlight w:val="yellow"/>
          <w:lang w:val="pt-BR"/>
        </w:rPr>
        <w:t xml:space="preserve">    </w:t>
      </w:r>
      <w:proofErr w:type="spellStart"/>
      <w:r w:rsidRPr="004E7DD6">
        <w:rPr>
          <w:highlight w:val="yellow"/>
          <w:lang w:val="pt-BR"/>
        </w:rPr>
        <w:t>H.Saída</w:t>
      </w:r>
      <w:proofErr w:type="spellEnd"/>
    </w:p>
    <w:p w14:paraId="16035BA1" w14:textId="77777777" w:rsidR="00B52172" w:rsidRPr="004E7DD6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xxx1234        08:20         09:30</w:t>
      </w:r>
    </w:p>
    <w:p w14:paraId="19DEF95F" w14:textId="77777777" w:rsidR="00B52172" w:rsidRPr="004E7DD6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4E7DD6">
        <w:rPr>
          <w:highlight w:val="yellow"/>
          <w:lang w:val="pt-BR"/>
        </w:rPr>
        <w:t>yyy2222        08:45         10:33</w:t>
      </w:r>
    </w:p>
    <w:p w14:paraId="1A1168BD" w14:textId="77777777" w:rsidR="00B52172" w:rsidRPr="00624D63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4E7DD6">
        <w:rPr>
          <w:highlight w:val="yellow"/>
          <w:lang w:val="pt-BR"/>
        </w:rPr>
        <w:t>....</w:t>
      </w:r>
    </w:p>
    <w:p w14:paraId="28EBC91E" w14:textId="77777777" w:rsidR="00B52172" w:rsidRPr="001E6DA6" w:rsidRDefault="00B52172" w:rsidP="00B52172">
      <w:pPr>
        <w:pStyle w:val="NormalWeb"/>
        <w:spacing w:before="0" w:beforeAutospacing="0" w:after="240" w:afterAutospacing="0"/>
        <w:rPr>
          <w:highlight w:val="yellow"/>
          <w:lang w:val="pt-BR"/>
        </w:rPr>
      </w:pPr>
      <w:r w:rsidRPr="001E6DA6">
        <w:rPr>
          <w:highlight w:val="yellow"/>
          <w:lang w:val="pt-BR"/>
        </w:rPr>
        <w:t>Total de veículos do dia: 30</w:t>
      </w:r>
    </w:p>
    <w:p w14:paraId="788F4F0C" w14:textId="77777777" w:rsidR="00B52172" w:rsidRPr="00AE416A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1E6DA6">
        <w:rPr>
          <w:highlight w:val="yellow"/>
          <w:lang w:val="pt-BR"/>
        </w:rPr>
        <w:t>Total R$ 450,00</w:t>
      </w:r>
    </w:p>
    <w:p w14:paraId="2CD886AE" w14:textId="77777777" w:rsidR="00B52172" w:rsidRPr="00AE416A" w:rsidRDefault="00B52172" w:rsidP="00B52172">
      <w:pPr>
        <w:pStyle w:val="NormalWeb"/>
        <w:spacing w:before="0" w:beforeAutospacing="0" w:after="240" w:afterAutospacing="0"/>
        <w:rPr>
          <w:lang w:val="pt-BR"/>
        </w:rPr>
      </w:pPr>
      <w:r w:rsidRPr="009F5E51">
        <w:rPr>
          <w:highlight w:val="yellow"/>
          <w:lang w:val="pt-BR"/>
        </w:rPr>
        <w:t>Gerar um mapa das vagas</w:t>
      </w:r>
    </w:p>
    <w:p w14:paraId="2EAF5F8C" w14:textId="77777777" w:rsidR="00616A4D" w:rsidRPr="00B52172" w:rsidRDefault="00616A4D" w:rsidP="00B52172">
      <w:bookmarkStart w:id="0" w:name="_GoBack"/>
      <w:bookmarkEnd w:id="0"/>
    </w:p>
    <w:sectPr w:rsidR="00616A4D" w:rsidRPr="00B52172" w:rsidSect="00891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EBAC7" w14:textId="77777777" w:rsidR="008C37EB" w:rsidRDefault="008C37EB" w:rsidP="002227A4">
      <w:pPr>
        <w:spacing w:after="0" w:line="240" w:lineRule="auto"/>
      </w:pPr>
      <w:r>
        <w:separator/>
      </w:r>
    </w:p>
  </w:endnote>
  <w:endnote w:type="continuationSeparator" w:id="0">
    <w:p w14:paraId="06E7F9EA" w14:textId="77777777" w:rsidR="008C37EB" w:rsidRDefault="008C37EB" w:rsidP="0022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8375" w14:textId="77777777" w:rsidR="00B87949" w:rsidRDefault="00B87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9896550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sz w:val="24"/>
          </w:rPr>
        </w:sdtEndPr>
        <w:sdtContent>
          <w:p w14:paraId="627952D6" w14:textId="77777777" w:rsidR="002227A4" w:rsidRPr="008912CF" w:rsidRDefault="002227A4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8912CF">
              <w:rPr>
                <w:sz w:val="24"/>
                <w:szCs w:val="24"/>
              </w:rPr>
              <w:t xml:space="preserve">Page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  <w:r w:rsidRPr="008912CF">
              <w:rPr>
                <w:sz w:val="24"/>
                <w:szCs w:val="24"/>
              </w:rPr>
              <w:t xml:space="preserve"> </w:t>
            </w:r>
            <w:proofErr w:type="spellStart"/>
            <w:r w:rsidRPr="008912CF">
              <w:rPr>
                <w:sz w:val="24"/>
                <w:szCs w:val="24"/>
              </w:rPr>
              <w:t>of</w:t>
            </w:r>
            <w:proofErr w:type="spellEnd"/>
            <w:r w:rsidRPr="008912CF">
              <w:rPr>
                <w:sz w:val="24"/>
                <w:szCs w:val="24"/>
              </w:rPr>
              <w:t xml:space="preserve"> </w:t>
            </w:r>
            <w:r w:rsidRPr="008912CF">
              <w:rPr>
                <w:b/>
                <w:bCs/>
                <w:sz w:val="24"/>
                <w:szCs w:val="24"/>
              </w:rPr>
              <w:fldChar w:fldCharType="begin"/>
            </w:r>
            <w:r w:rsidRPr="008912CF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8912CF">
              <w:rPr>
                <w:b/>
                <w:bCs/>
                <w:sz w:val="24"/>
                <w:szCs w:val="24"/>
              </w:rPr>
              <w:fldChar w:fldCharType="separate"/>
            </w:r>
            <w:r w:rsidR="00C460BF">
              <w:rPr>
                <w:b/>
                <w:bCs/>
                <w:noProof/>
                <w:sz w:val="24"/>
                <w:szCs w:val="24"/>
              </w:rPr>
              <w:t>8</w:t>
            </w:r>
            <w:r w:rsidRPr="008912CF">
              <w:rPr>
                <w:b/>
                <w:bCs/>
                <w:sz w:val="24"/>
                <w:szCs w:val="24"/>
              </w:rPr>
              <w:fldChar w:fldCharType="end"/>
            </w:r>
          </w:p>
          <w:p w14:paraId="636BD473" w14:textId="7069912A" w:rsidR="002227A4" w:rsidRPr="008912CF" w:rsidRDefault="00B87949" w:rsidP="00B87949">
            <w:pPr>
              <w:pStyle w:val="Footer"/>
              <w:jc w:val="center"/>
              <w:rPr>
                <w:b/>
                <w:sz w:val="24"/>
              </w:rPr>
            </w:pPr>
            <w:r>
              <w:rPr>
                <w:rFonts w:ascii="Arial Black" w:hAnsi="Arial Black"/>
                <w:b/>
                <w:sz w:val="24"/>
              </w:rPr>
              <w:t>2019 – S01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36AB" w14:textId="77777777" w:rsidR="00B87949" w:rsidRDefault="00B8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AC03A" w14:textId="77777777" w:rsidR="008C37EB" w:rsidRDefault="008C37EB" w:rsidP="002227A4">
      <w:pPr>
        <w:spacing w:after="0" w:line="240" w:lineRule="auto"/>
      </w:pPr>
      <w:r>
        <w:separator/>
      </w:r>
    </w:p>
  </w:footnote>
  <w:footnote w:type="continuationSeparator" w:id="0">
    <w:p w14:paraId="560CCAC0" w14:textId="77777777" w:rsidR="008C37EB" w:rsidRDefault="008C37EB" w:rsidP="0022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9CB3" w14:textId="77777777" w:rsidR="00B87949" w:rsidRDefault="00B87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tegory"/>
      <w:tag w:val=""/>
      <w:id w:val="-1520998841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67C3BDF" w14:textId="77777777" w:rsidR="00420823" w:rsidRDefault="00B2413D" w:rsidP="00420823">
        <w:pPr>
          <w:pStyle w:val="Header"/>
          <w:pBdr>
            <w:bottom w:val="single" w:sz="4" w:space="1" w:color="auto"/>
          </w:pBdr>
          <w:jc w:val="right"/>
        </w:pPr>
        <w:r>
          <w:t>MMD</w:t>
        </w:r>
      </w:p>
    </w:sdtContent>
  </w:sdt>
  <w:sdt>
    <w:sdtPr>
      <w:rPr>
        <w:smallCaps/>
      </w:rPr>
      <w:alias w:val="Subject"/>
      <w:tag w:val=""/>
      <w:id w:val="-1723361890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7119DAC" w14:textId="16859C63" w:rsidR="00420823" w:rsidRPr="00B2413D" w:rsidRDefault="00616A4D" w:rsidP="00420823">
        <w:pPr>
          <w:pStyle w:val="Header"/>
          <w:pBdr>
            <w:bottom w:val="single" w:sz="4" w:space="1" w:color="auto"/>
          </w:pBdr>
          <w:jc w:val="right"/>
          <w:rPr>
            <w:smallCaps/>
          </w:rPr>
        </w:pPr>
        <w:r>
          <w:rPr>
            <w:smallCaps/>
          </w:rPr>
          <w:t xml:space="preserve">Algoritmos e </w:t>
        </w:r>
        <w:proofErr w:type="spellStart"/>
        <w:r>
          <w:rPr>
            <w:smallCaps/>
          </w:rPr>
          <w:t>Programacao</w:t>
        </w:r>
        <w:proofErr w:type="spellEnd"/>
        <w:r>
          <w:rPr>
            <w:smallCaps/>
          </w:rPr>
          <w:t xml:space="preserve"> I</w:t>
        </w:r>
      </w:p>
    </w:sdtContent>
  </w:sdt>
  <w:sdt>
    <w:sdtPr>
      <w:alias w:val="Author"/>
      <w:tag w:val=""/>
      <w:id w:val="-183721839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DAAA26" w14:textId="77777777" w:rsidR="002227A4" w:rsidRPr="00420823" w:rsidRDefault="001B36D7" w:rsidP="009E26C6">
        <w:pPr>
          <w:pStyle w:val="Header"/>
          <w:pBdr>
            <w:bottom w:val="single" w:sz="4" w:space="1" w:color="auto"/>
          </w:pBdr>
          <w:spacing w:after="240"/>
          <w:jc w:val="right"/>
        </w:pPr>
        <w:r>
          <w:t>Gerson Scheffer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B8F9" w14:textId="77777777" w:rsidR="00B87949" w:rsidRDefault="00B87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F0C"/>
    <w:multiLevelType w:val="hybridMultilevel"/>
    <w:tmpl w:val="618E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7F3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7171B"/>
    <w:multiLevelType w:val="hybridMultilevel"/>
    <w:tmpl w:val="DCA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32E"/>
    <w:multiLevelType w:val="hybridMultilevel"/>
    <w:tmpl w:val="F0D0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1D7"/>
    <w:multiLevelType w:val="hybridMultilevel"/>
    <w:tmpl w:val="6328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E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A03"/>
    <w:rsid w:val="00002269"/>
    <w:rsid w:val="0000469E"/>
    <w:rsid w:val="0001616F"/>
    <w:rsid w:val="00021648"/>
    <w:rsid w:val="0002790D"/>
    <w:rsid w:val="00040C49"/>
    <w:rsid w:val="00076B6A"/>
    <w:rsid w:val="000A52C0"/>
    <w:rsid w:val="000D0B11"/>
    <w:rsid w:val="000D656D"/>
    <w:rsid w:val="000E6597"/>
    <w:rsid w:val="001244AA"/>
    <w:rsid w:val="00131104"/>
    <w:rsid w:val="0014172B"/>
    <w:rsid w:val="00142FA3"/>
    <w:rsid w:val="00151257"/>
    <w:rsid w:val="00155171"/>
    <w:rsid w:val="00163F9C"/>
    <w:rsid w:val="00192C56"/>
    <w:rsid w:val="001A0B1C"/>
    <w:rsid w:val="001B3446"/>
    <w:rsid w:val="001B36D7"/>
    <w:rsid w:val="001B4DD1"/>
    <w:rsid w:val="001B650C"/>
    <w:rsid w:val="001D0257"/>
    <w:rsid w:val="001E04FC"/>
    <w:rsid w:val="001F4C73"/>
    <w:rsid w:val="00200A04"/>
    <w:rsid w:val="002227A4"/>
    <w:rsid w:val="002252A4"/>
    <w:rsid w:val="0022545A"/>
    <w:rsid w:val="002418CD"/>
    <w:rsid w:val="002613AA"/>
    <w:rsid w:val="00262F86"/>
    <w:rsid w:val="00271628"/>
    <w:rsid w:val="002C57BA"/>
    <w:rsid w:val="002E5910"/>
    <w:rsid w:val="002F32A3"/>
    <w:rsid w:val="002F4161"/>
    <w:rsid w:val="00322C4E"/>
    <w:rsid w:val="00347385"/>
    <w:rsid w:val="0038575D"/>
    <w:rsid w:val="00396EA5"/>
    <w:rsid w:val="003E37DD"/>
    <w:rsid w:val="003F3B47"/>
    <w:rsid w:val="003F60AF"/>
    <w:rsid w:val="00407D33"/>
    <w:rsid w:val="00420823"/>
    <w:rsid w:val="004233E7"/>
    <w:rsid w:val="00434113"/>
    <w:rsid w:val="0045220C"/>
    <w:rsid w:val="00454CAF"/>
    <w:rsid w:val="00485F9D"/>
    <w:rsid w:val="004C4318"/>
    <w:rsid w:val="004D5132"/>
    <w:rsid w:val="004E5F50"/>
    <w:rsid w:val="00597E00"/>
    <w:rsid w:val="005B0208"/>
    <w:rsid w:val="005E0D85"/>
    <w:rsid w:val="005F6CC6"/>
    <w:rsid w:val="00600A03"/>
    <w:rsid w:val="00602D6B"/>
    <w:rsid w:val="0060716C"/>
    <w:rsid w:val="00616A4D"/>
    <w:rsid w:val="0065142B"/>
    <w:rsid w:val="00662D86"/>
    <w:rsid w:val="00683A10"/>
    <w:rsid w:val="006849E2"/>
    <w:rsid w:val="006A3A9F"/>
    <w:rsid w:val="006C1DCC"/>
    <w:rsid w:val="006D6588"/>
    <w:rsid w:val="006E0B91"/>
    <w:rsid w:val="00700EE7"/>
    <w:rsid w:val="00701373"/>
    <w:rsid w:val="0071372B"/>
    <w:rsid w:val="007331DE"/>
    <w:rsid w:val="00742E6F"/>
    <w:rsid w:val="00775EB6"/>
    <w:rsid w:val="00792BF7"/>
    <w:rsid w:val="00793F20"/>
    <w:rsid w:val="007A69F0"/>
    <w:rsid w:val="007C66DF"/>
    <w:rsid w:val="007F7804"/>
    <w:rsid w:val="00820E52"/>
    <w:rsid w:val="008354A7"/>
    <w:rsid w:val="00836B21"/>
    <w:rsid w:val="00844B99"/>
    <w:rsid w:val="00851936"/>
    <w:rsid w:val="008560AE"/>
    <w:rsid w:val="008912CF"/>
    <w:rsid w:val="008C37EB"/>
    <w:rsid w:val="0091288F"/>
    <w:rsid w:val="00933A97"/>
    <w:rsid w:val="00946481"/>
    <w:rsid w:val="00955896"/>
    <w:rsid w:val="00955EEF"/>
    <w:rsid w:val="009A427D"/>
    <w:rsid w:val="009A5EF4"/>
    <w:rsid w:val="009C78C4"/>
    <w:rsid w:val="009E26C6"/>
    <w:rsid w:val="009F79B4"/>
    <w:rsid w:val="00A035BE"/>
    <w:rsid w:val="00A1076D"/>
    <w:rsid w:val="00A60946"/>
    <w:rsid w:val="00A6634A"/>
    <w:rsid w:val="00A70EC1"/>
    <w:rsid w:val="00AA1F2F"/>
    <w:rsid w:val="00AA356D"/>
    <w:rsid w:val="00AA496E"/>
    <w:rsid w:val="00AC56C2"/>
    <w:rsid w:val="00AE0F60"/>
    <w:rsid w:val="00B051C6"/>
    <w:rsid w:val="00B2413D"/>
    <w:rsid w:val="00B26BA8"/>
    <w:rsid w:val="00B37953"/>
    <w:rsid w:val="00B407F5"/>
    <w:rsid w:val="00B4618B"/>
    <w:rsid w:val="00B52172"/>
    <w:rsid w:val="00B52DD5"/>
    <w:rsid w:val="00B55A76"/>
    <w:rsid w:val="00B71D83"/>
    <w:rsid w:val="00B87949"/>
    <w:rsid w:val="00B9745A"/>
    <w:rsid w:val="00BA68C2"/>
    <w:rsid w:val="00BB6C58"/>
    <w:rsid w:val="00BC5920"/>
    <w:rsid w:val="00BF1334"/>
    <w:rsid w:val="00BF2D4A"/>
    <w:rsid w:val="00C02A7C"/>
    <w:rsid w:val="00C0361F"/>
    <w:rsid w:val="00C05E0C"/>
    <w:rsid w:val="00C45BF6"/>
    <w:rsid w:val="00C460BF"/>
    <w:rsid w:val="00C46FFB"/>
    <w:rsid w:val="00C51DD2"/>
    <w:rsid w:val="00C521DB"/>
    <w:rsid w:val="00C81842"/>
    <w:rsid w:val="00C877A2"/>
    <w:rsid w:val="00C92338"/>
    <w:rsid w:val="00CA2BB9"/>
    <w:rsid w:val="00CB5408"/>
    <w:rsid w:val="00CE21F9"/>
    <w:rsid w:val="00CE2EAD"/>
    <w:rsid w:val="00CF15D1"/>
    <w:rsid w:val="00CF6E45"/>
    <w:rsid w:val="00CF7F1C"/>
    <w:rsid w:val="00D05492"/>
    <w:rsid w:val="00D21BDF"/>
    <w:rsid w:val="00D556E0"/>
    <w:rsid w:val="00D57C1B"/>
    <w:rsid w:val="00D75205"/>
    <w:rsid w:val="00D7721E"/>
    <w:rsid w:val="00DA6248"/>
    <w:rsid w:val="00E1005E"/>
    <w:rsid w:val="00E13C3C"/>
    <w:rsid w:val="00E44A1D"/>
    <w:rsid w:val="00E55CFC"/>
    <w:rsid w:val="00EA1FD1"/>
    <w:rsid w:val="00EA2562"/>
    <w:rsid w:val="00EA4C2E"/>
    <w:rsid w:val="00ED106D"/>
    <w:rsid w:val="00ED15B6"/>
    <w:rsid w:val="00F04930"/>
    <w:rsid w:val="00F056A8"/>
    <w:rsid w:val="00F120AE"/>
    <w:rsid w:val="00F16F9A"/>
    <w:rsid w:val="00F97608"/>
    <w:rsid w:val="00FA779E"/>
    <w:rsid w:val="00FB141B"/>
    <w:rsid w:val="00FE0BE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D1C5E"/>
  <w15:chartTrackingRefBased/>
  <w15:docId w15:val="{BA9137F4-FBE9-4F37-93B8-1D8DE74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8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6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6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6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6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93F20"/>
    <w:pPr>
      <w:pBdr>
        <w:top w:val="single" w:sz="18" w:space="1" w:color="auto"/>
        <w:bottom w:val="single" w:sz="18" w:space="1" w:color="auto"/>
      </w:pBdr>
      <w:shd w:val="clear" w:color="auto" w:fill="9CC2E5" w:themeFill="accent1" w:themeFillTint="99"/>
      <w:spacing w:after="240" w:line="240" w:lineRule="auto"/>
      <w:contextualSpacing/>
      <w:jc w:val="right"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20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shd w:val="clear" w:color="auto" w:fill="9CC2E5" w:themeFill="accent1" w:themeFillTint="99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A4"/>
  </w:style>
  <w:style w:type="paragraph" w:styleId="Footer">
    <w:name w:val="footer"/>
    <w:basedOn w:val="Normal"/>
    <w:link w:val="FooterChar"/>
    <w:uiPriority w:val="99"/>
    <w:unhideWhenUsed/>
    <w:rsid w:val="00222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A4"/>
  </w:style>
  <w:style w:type="paragraph" w:styleId="NoSpacing">
    <w:name w:val="No Spacing"/>
    <w:uiPriority w:val="1"/>
    <w:qFormat/>
    <w:rsid w:val="00C0361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63F9C"/>
    <w:rPr>
      <w:color w:val="808080"/>
    </w:rPr>
  </w:style>
  <w:style w:type="table" w:styleId="TableGrid">
    <w:name w:val="Table Grid"/>
    <w:basedOn w:val="TableNormal"/>
    <w:uiPriority w:val="39"/>
    <w:rsid w:val="00A1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1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2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4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446"/>
    <w:rPr>
      <w:sz w:val="20"/>
      <w:szCs w:val="20"/>
      <w:lang w:val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1B344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616A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2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so\Desktop\Mining%20Engineering%20(software)\UFRGS%20-%20MASTER%20DEGREE\CLASS\1.TEMPLATES\NOTE%20TAK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D1AD-C06D-4A87-8713-5B875E7C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TAKING.dotx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Algoritmos e Programacao I</dc:subject>
  <dc:creator>Gerson Scheffer</dc:creator>
  <cp:keywords/>
  <dc:description/>
  <cp:lastModifiedBy>Gerson Scheffer</cp:lastModifiedBy>
  <cp:revision>7</cp:revision>
  <dcterms:created xsi:type="dcterms:W3CDTF">2019-03-28T11:37:00Z</dcterms:created>
  <dcterms:modified xsi:type="dcterms:W3CDTF">2019-04-18T13:15:00Z</dcterms:modified>
  <cp:category>MMD</cp:category>
</cp:coreProperties>
</file>